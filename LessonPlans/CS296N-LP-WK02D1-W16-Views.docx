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E17DF" w14:textId="4117709E" w:rsidR="00BB2F27" w:rsidRPr="00D67495" w:rsidRDefault="00D67495" w:rsidP="00D67495">
      <w:pPr>
        <w:spacing w:line="240" w:lineRule="auto"/>
        <w:rPr>
          <w:b/>
        </w:rPr>
      </w:pPr>
      <w:r w:rsidRPr="00D67495">
        <w:rPr>
          <w:b/>
        </w:rPr>
        <w:t>Intro</w:t>
      </w:r>
    </w:p>
    <w:p w14:paraId="5996E50A" w14:textId="0CDD8CA6" w:rsidR="00D67495" w:rsidRDefault="00D67495" w:rsidP="00D67495">
      <w:pPr>
        <w:pStyle w:val="ListParagraph"/>
        <w:numPr>
          <w:ilvl w:val="0"/>
          <w:numId w:val="15"/>
        </w:numPr>
        <w:spacing w:line="240" w:lineRule="auto"/>
      </w:pPr>
      <w:r>
        <w:t>Review due dates on Moodle</w:t>
      </w:r>
    </w:p>
    <w:p w14:paraId="51702BC7" w14:textId="574C4FC7" w:rsidR="00B6123D" w:rsidRDefault="00B6123D" w:rsidP="00D67495">
      <w:pPr>
        <w:pStyle w:val="ListParagraph"/>
        <w:numPr>
          <w:ilvl w:val="0"/>
          <w:numId w:val="15"/>
        </w:numPr>
        <w:spacing w:line="240" w:lineRule="auto"/>
      </w:pPr>
      <w:r>
        <w:t>Look at the Ch. 2 example again</w:t>
      </w:r>
      <w:bookmarkStart w:id="0" w:name="_GoBack"/>
      <w:bookmarkEnd w:id="0"/>
    </w:p>
    <w:p w14:paraId="5337AA4F" w14:textId="6A067668" w:rsidR="008A74A1" w:rsidRPr="00D67495" w:rsidRDefault="00A31B00" w:rsidP="00D67495">
      <w:pPr>
        <w:pStyle w:val="ListParagraph"/>
        <w:numPr>
          <w:ilvl w:val="0"/>
          <w:numId w:val="15"/>
        </w:numPr>
        <w:spacing w:line="240" w:lineRule="auto"/>
      </w:pPr>
      <w:r w:rsidRPr="00D67495">
        <w:t>Code Review – in class</w:t>
      </w:r>
    </w:p>
    <w:p w14:paraId="2074C825" w14:textId="6491E49F" w:rsidR="008A74A1" w:rsidRDefault="008A74A1" w:rsidP="008A74A1">
      <w:pPr>
        <w:spacing w:line="240" w:lineRule="auto"/>
        <w:rPr>
          <w:b/>
        </w:rPr>
      </w:pPr>
      <w:r w:rsidRPr="008A74A1">
        <w:rPr>
          <w:b/>
        </w:rPr>
        <w:t>Views</w:t>
      </w:r>
    </w:p>
    <w:p w14:paraId="2B806AF2" w14:textId="78939962" w:rsidR="00B6123D" w:rsidRPr="00B6123D" w:rsidRDefault="00B6123D" w:rsidP="008A74A1">
      <w:pPr>
        <w:spacing w:line="240" w:lineRule="auto"/>
      </w:pPr>
      <w:r w:rsidRPr="00B6123D">
        <w:t>Look at the Ch. 5 Example</w:t>
      </w:r>
    </w:p>
    <w:p w14:paraId="6654B217" w14:textId="21CA09D9" w:rsidR="00D67495" w:rsidRDefault="00D67495" w:rsidP="00D67495">
      <w:pPr>
        <w:pStyle w:val="ListParagraph"/>
        <w:numPr>
          <w:ilvl w:val="0"/>
          <w:numId w:val="16"/>
        </w:numPr>
        <w:spacing w:line="240" w:lineRule="auto"/>
      </w:pPr>
      <w:r w:rsidRPr="00D67495">
        <w:t>Look at</w:t>
      </w:r>
      <w:r>
        <w:t xml:space="preserve"> Invites app. What was new about Razor Views?</w:t>
      </w:r>
    </w:p>
    <w:p w14:paraId="1DA0181E" w14:textId="188C2C55" w:rsidR="00D67495" w:rsidRDefault="00D67495" w:rsidP="00D67495">
      <w:pPr>
        <w:pStyle w:val="ListParagraph"/>
        <w:numPr>
          <w:ilvl w:val="0"/>
          <w:numId w:val="16"/>
        </w:numPr>
        <w:spacing w:line="240" w:lineRule="auto"/>
      </w:pPr>
      <w:r>
        <w:t>How is the model in MVC different than in Razor Pages?</w:t>
      </w:r>
    </w:p>
    <w:p w14:paraId="3CFAA965" w14:textId="77415EC1" w:rsidR="00B21E5E" w:rsidRDefault="00B21E5E" w:rsidP="00D67495">
      <w:pPr>
        <w:pStyle w:val="ListParagraph"/>
        <w:numPr>
          <w:ilvl w:val="0"/>
          <w:numId w:val="16"/>
        </w:numPr>
        <w:spacing w:line="240" w:lineRule="auto"/>
      </w:pPr>
      <w:r>
        <w:t>What is a strongly typed Razor View?</w:t>
      </w:r>
    </w:p>
    <w:p w14:paraId="616E3E3B" w14:textId="51BE1124" w:rsidR="00B6123D" w:rsidRDefault="00B6123D" w:rsidP="00D67495">
      <w:pPr>
        <w:pStyle w:val="ListParagraph"/>
        <w:numPr>
          <w:ilvl w:val="0"/>
          <w:numId w:val="16"/>
        </w:numPr>
        <w:spacing w:line="240" w:lineRule="auto"/>
      </w:pPr>
      <w:r>
        <w:t>Are shared layouts different in MVC?</w:t>
      </w:r>
    </w:p>
    <w:p w14:paraId="5D5645BB" w14:textId="5745771A" w:rsidR="00B6123D" w:rsidRDefault="00B6123D" w:rsidP="00D67495">
      <w:pPr>
        <w:pStyle w:val="ListParagraph"/>
        <w:numPr>
          <w:ilvl w:val="0"/>
          <w:numId w:val="16"/>
        </w:numPr>
        <w:spacing w:line="240" w:lineRule="auto"/>
      </w:pPr>
      <w:r>
        <w:t>How is the ViewBag used? What type of data structure does this look like?</w:t>
      </w:r>
    </w:p>
    <w:p w14:paraId="03A475BD" w14:textId="1EF6F711" w:rsidR="00B6123D" w:rsidRDefault="00B6123D" w:rsidP="00D67495">
      <w:pPr>
        <w:pStyle w:val="ListParagraph"/>
        <w:numPr>
          <w:ilvl w:val="0"/>
          <w:numId w:val="16"/>
        </w:numPr>
        <w:spacing w:line="240" w:lineRule="auto"/>
      </w:pPr>
      <w:r>
        <w:t>Processing vs. formatting</w:t>
      </w:r>
    </w:p>
    <w:p w14:paraId="5EE8803A" w14:textId="4D8A06DA" w:rsidR="00D67495" w:rsidRDefault="007D1D7A" w:rsidP="007D1D7A">
      <w:pPr>
        <w:spacing w:line="240" w:lineRule="auto"/>
        <w:rPr>
          <w:b/>
        </w:rPr>
      </w:pPr>
      <w:r w:rsidRPr="007D1D7A">
        <w:rPr>
          <w:b/>
        </w:rPr>
        <w:t>Controllers</w:t>
      </w:r>
    </w:p>
    <w:p w14:paraId="4335C159" w14:textId="7EACCB5A" w:rsidR="007D1D7A" w:rsidRDefault="007D1D7A" w:rsidP="007D1D7A">
      <w:pPr>
        <w:pStyle w:val="ListParagraph"/>
        <w:numPr>
          <w:ilvl w:val="0"/>
          <w:numId w:val="17"/>
        </w:numPr>
        <w:spacing w:line="240" w:lineRule="auto"/>
      </w:pPr>
      <w:r>
        <w:t>What does a ViewResult method return?</w:t>
      </w:r>
    </w:p>
    <w:p w14:paraId="31D2CA6F" w14:textId="5FE02B5E" w:rsidR="007D1D7A" w:rsidRDefault="007D1D7A" w:rsidP="007D1D7A">
      <w:pPr>
        <w:pStyle w:val="ListParagraph"/>
        <w:numPr>
          <w:ilvl w:val="0"/>
          <w:numId w:val="17"/>
        </w:numPr>
        <w:spacing w:line="240" w:lineRule="auto"/>
      </w:pPr>
      <w:r>
        <w:t>What is the purpose of the object returned as an argument to View(aModelObject)?</w:t>
      </w:r>
    </w:p>
    <w:p w14:paraId="15B51410" w14:textId="77777777" w:rsidR="007D1D7A" w:rsidRPr="007D1D7A" w:rsidRDefault="007D1D7A" w:rsidP="00B6123D">
      <w:pPr>
        <w:spacing w:line="240" w:lineRule="auto"/>
      </w:pPr>
    </w:p>
    <w:p w14:paraId="1D4EEFBC" w14:textId="77777777" w:rsidR="008A74A1" w:rsidRPr="00A31B00" w:rsidRDefault="008A74A1" w:rsidP="008A74A1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43E72" w14:textId="77777777" w:rsidR="005543EA" w:rsidRDefault="005543EA">
      <w:pPr>
        <w:spacing w:after="0" w:line="240" w:lineRule="auto"/>
      </w:pPr>
      <w:r>
        <w:separator/>
      </w:r>
    </w:p>
  </w:endnote>
  <w:endnote w:type="continuationSeparator" w:id="0">
    <w:p w14:paraId="1C1D52AC" w14:textId="77777777" w:rsidR="005543EA" w:rsidRDefault="0055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70136" w14:textId="77777777" w:rsidR="005543EA" w:rsidRDefault="005543EA">
      <w:pPr>
        <w:spacing w:after="0" w:line="240" w:lineRule="auto"/>
      </w:pPr>
      <w:r>
        <w:separator/>
      </w:r>
    </w:p>
  </w:footnote>
  <w:footnote w:type="continuationSeparator" w:id="0">
    <w:p w14:paraId="1065B75D" w14:textId="77777777" w:rsidR="005543EA" w:rsidRDefault="0055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6E2A42E1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D67495">
      <w:rPr>
        <w:b/>
        <w:sz w:val="24"/>
        <w:szCs w:val="24"/>
      </w:rPr>
      <w:t>Tuesday, January 16, 2018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C0031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47476B"/>
    <w:multiLevelType w:val="hybridMultilevel"/>
    <w:tmpl w:val="18E6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92A42"/>
    <w:multiLevelType w:val="hybridMultilevel"/>
    <w:tmpl w:val="B01C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00A11"/>
    <w:multiLevelType w:val="hybridMultilevel"/>
    <w:tmpl w:val="D6B4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6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6"/>
  </w:num>
  <w:num w:numId="12">
    <w:abstractNumId w:val="15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F564E"/>
    <w:rsid w:val="00306A3C"/>
    <w:rsid w:val="00372905"/>
    <w:rsid w:val="003B6507"/>
    <w:rsid w:val="00445FEA"/>
    <w:rsid w:val="00473B07"/>
    <w:rsid w:val="005543EA"/>
    <w:rsid w:val="00556C32"/>
    <w:rsid w:val="005B78BE"/>
    <w:rsid w:val="00673710"/>
    <w:rsid w:val="00794793"/>
    <w:rsid w:val="007B0681"/>
    <w:rsid w:val="007D1D7A"/>
    <w:rsid w:val="00886905"/>
    <w:rsid w:val="008A74A1"/>
    <w:rsid w:val="008F75B9"/>
    <w:rsid w:val="00912D98"/>
    <w:rsid w:val="009B19DD"/>
    <w:rsid w:val="00A31B00"/>
    <w:rsid w:val="00A54604"/>
    <w:rsid w:val="00A96DBA"/>
    <w:rsid w:val="00B21E5E"/>
    <w:rsid w:val="00B6123D"/>
    <w:rsid w:val="00B83FA7"/>
    <w:rsid w:val="00BB2F27"/>
    <w:rsid w:val="00C56B0A"/>
    <w:rsid w:val="00CA69FC"/>
    <w:rsid w:val="00D67495"/>
    <w:rsid w:val="00D72D47"/>
    <w:rsid w:val="00E17177"/>
    <w:rsid w:val="00E57C1C"/>
    <w:rsid w:val="00EB0DE4"/>
    <w:rsid w:val="00F31386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19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2014-01-06T23:49:00Z</cp:lastPrinted>
  <dcterms:created xsi:type="dcterms:W3CDTF">2017-01-17T16:41:00Z</dcterms:created>
  <dcterms:modified xsi:type="dcterms:W3CDTF">2018-01-16T17:45:00Z</dcterms:modified>
</cp:coreProperties>
</file>