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A22458">
              <w:rPr>
                <w:highlight w:val="yellow"/>
              </w:rPr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6E927" w14:textId="78616463" w:rsidR="00ED42E6" w:rsidRDefault="00ED42E6" w:rsidP="00DA5C2E">
      <w:pPr>
        <w:spacing w:line="240" w:lineRule="auto"/>
        <w:rPr>
          <w:b/>
        </w:rPr>
      </w:pPr>
      <w:r>
        <w:rPr>
          <w:b/>
        </w:rPr>
        <w:t>Announcement</w:t>
      </w:r>
    </w:p>
    <w:p w14:paraId="244B50A4" w14:textId="7C1762AE" w:rsidR="00ED42E6" w:rsidRPr="00ED42E6" w:rsidRDefault="00ED42E6" w:rsidP="00ED42E6">
      <w:pPr>
        <w:pStyle w:val="ListParagraph"/>
        <w:numPr>
          <w:ilvl w:val="0"/>
          <w:numId w:val="16"/>
        </w:numPr>
        <w:spacing w:line="240" w:lineRule="auto"/>
      </w:pPr>
      <w:r w:rsidRPr="00ED42E6">
        <w:t>Instructions for signing up for Azure are on Moodle</w:t>
      </w:r>
    </w:p>
    <w:p w14:paraId="3EA3A816" w14:textId="2C407662" w:rsidR="00724AFF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31BA2AD4" w14:textId="55FE9F92" w:rsidR="00724AFF" w:rsidRPr="00724AFF" w:rsidRDefault="00CC0131" w:rsidP="00724AFF">
      <w:pPr>
        <w:pStyle w:val="ListParagraph"/>
        <w:numPr>
          <w:ilvl w:val="1"/>
          <w:numId w:val="15"/>
        </w:numPr>
        <w:spacing w:line="240" w:lineRule="auto"/>
      </w:pPr>
      <w:r>
        <w:t>Look at last week’s demo, especially the Movie model, controller, and view</w:t>
      </w:r>
    </w:p>
    <w:p w14:paraId="1059C454" w14:textId="77777777" w:rsidR="00CC38D7" w:rsidRPr="008C75AF" w:rsidRDefault="00CC38D7" w:rsidP="00CC38D7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5ECD84A9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r>
        <w:t>What to test?</w:t>
      </w:r>
    </w:p>
    <w:p w14:paraId="0D671F70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Business logic (in models, or in separate classes)</w:t>
      </w:r>
    </w:p>
    <w:p w14:paraId="482DCF93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Controller methods</w:t>
      </w:r>
    </w:p>
    <w:p w14:paraId="2081039C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r>
        <w:t>Test directly against the database? No!</w:t>
      </w:r>
    </w:p>
    <w:p w14:paraId="10743CE9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Add a test for a simple controller method: Search for book</w:t>
      </w:r>
    </w:p>
    <w:p w14:paraId="565163D3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Add a test for a more complex method: Create book</w:t>
      </w:r>
    </w:p>
    <w:p w14:paraId="0B6F83CD" w14:textId="77777777" w:rsidR="00CC38D7" w:rsidRDefault="00CC38D7" w:rsidP="00CC38D7">
      <w:pPr>
        <w:pStyle w:val="ListParagraph"/>
        <w:numPr>
          <w:ilvl w:val="0"/>
          <w:numId w:val="17"/>
        </w:numPr>
        <w:spacing w:line="240" w:lineRule="auto"/>
      </w:pPr>
      <w:r>
        <w:t>Issues with testing against a real database</w:t>
      </w:r>
    </w:p>
    <w:p w14:paraId="50200366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The database may not contain optimal data for doing certain tests. It’s not always practical/advisable to put data into a real data base during the arrange phase</w:t>
      </w:r>
    </w:p>
    <w:p w14:paraId="772F352C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The data can change over time and cause tests to fail.</w:t>
      </w:r>
    </w:p>
    <w:p w14:paraId="6917C002" w14:textId="77777777" w:rsidR="00CC38D7" w:rsidRDefault="00CC38D7" w:rsidP="00CC38D7">
      <w:pPr>
        <w:pStyle w:val="ListParagraph"/>
        <w:numPr>
          <w:ilvl w:val="1"/>
          <w:numId w:val="17"/>
        </w:numPr>
        <w:spacing w:line="240" w:lineRule="auto"/>
      </w:pPr>
      <w:r>
        <w:t>The tests could cause unwanted changes to the real data.</w:t>
      </w:r>
    </w:p>
    <w:p w14:paraId="6AA7D23B" w14:textId="30CAA186" w:rsidR="00586527" w:rsidRPr="00586527" w:rsidRDefault="00586527" w:rsidP="00586527">
      <w:pPr>
        <w:spacing w:line="240" w:lineRule="auto"/>
        <w:rPr>
          <w:u w:val="single"/>
        </w:rPr>
      </w:pPr>
      <w:r w:rsidRPr="00586527">
        <w:rPr>
          <w:u w:val="single"/>
        </w:rPr>
        <w:t>xUnit</w:t>
      </w:r>
      <w:bookmarkStart w:id="0" w:name="_GoBack"/>
      <w:bookmarkEnd w:id="0"/>
    </w:p>
    <w:p w14:paraId="22B84CF2" w14:textId="77777777" w:rsidR="00CC38D7" w:rsidRPr="00CF046F" w:rsidRDefault="00CC38D7" w:rsidP="00CC38D7">
      <w:pPr>
        <w:spacing w:line="240" w:lineRule="auto"/>
        <w:rPr>
          <w:u w:val="single"/>
        </w:rPr>
      </w:pPr>
      <w:r w:rsidRPr="00CF046F">
        <w:rPr>
          <w:u w:val="single"/>
        </w:rPr>
        <w:t>References</w:t>
      </w:r>
    </w:p>
    <w:p w14:paraId="21AA56BC" w14:textId="42E8739B" w:rsidR="00CA69FC" w:rsidRPr="00E62C81" w:rsidRDefault="009954CB" w:rsidP="00CC38D7">
      <w:pPr>
        <w:pStyle w:val="ListParagraph"/>
        <w:numPr>
          <w:ilvl w:val="0"/>
          <w:numId w:val="17"/>
        </w:numPr>
        <w:spacing w:line="240" w:lineRule="auto"/>
      </w:pPr>
      <w:hyperlink r:id="rId7" w:history="1">
        <w:r w:rsidR="00CC38D7">
          <w:rPr>
            <w:rStyle w:val="Hyperlink"/>
          </w:rPr>
          <w:t>MSDN: Verifying Code by Using Unit Tests</w:t>
        </w:r>
      </w:hyperlink>
      <w:r w:rsidR="00CC38D7">
        <w:t xml:space="preserve"> </w:t>
      </w: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AB13D" w14:textId="77777777" w:rsidR="009954CB" w:rsidRDefault="009954CB">
      <w:pPr>
        <w:spacing w:after="0" w:line="240" w:lineRule="auto"/>
      </w:pPr>
      <w:r>
        <w:separator/>
      </w:r>
    </w:p>
  </w:endnote>
  <w:endnote w:type="continuationSeparator" w:id="0">
    <w:p w14:paraId="779846A7" w14:textId="77777777" w:rsidR="009954CB" w:rsidRDefault="0099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A2205" w14:textId="77777777" w:rsidR="009954CB" w:rsidRDefault="009954CB">
      <w:pPr>
        <w:spacing w:after="0" w:line="240" w:lineRule="auto"/>
      </w:pPr>
      <w:r>
        <w:separator/>
      </w:r>
    </w:p>
  </w:footnote>
  <w:footnote w:type="continuationSeparator" w:id="0">
    <w:p w14:paraId="34678808" w14:textId="77777777" w:rsidR="009954CB" w:rsidRDefault="00995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DE7D006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CC0131">
      <w:rPr>
        <w:b/>
        <w:sz w:val="24"/>
        <w:szCs w:val="24"/>
      </w:rPr>
      <w:t>Tuesday, January 24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7D448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53D"/>
    <w:rsid w:val="000E0941"/>
    <w:rsid w:val="00172A27"/>
    <w:rsid w:val="00260149"/>
    <w:rsid w:val="002D6BD4"/>
    <w:rsid w:val="002F564E"/>
    <w:rsid w:val="00301E7A"/>
    <w:rsid w:val="00306A3C"/>
    <w:rsid w:val="00372905"/>
    <w:rsid w:val="00374BEC"/>
    <w:rsid w:val="003B4709"/>
    <w:rsid w:val="003B6507"/>
    <w:rsid w:val="003C0AC0"/>
    <w:rsid w:val="003E435E"/>
    <w:rsid w:val="00445FEA"/>
    <w:rsid w:val="00473B07"/>
    <w:rsid w:val="005501E1"/>
    <w:rsid w:val="005543EA"/>
    <w:rsid w:val="00556C32"/>
    <w:rsid w:val="00586527"/>
    <w:rsid w:val="005B78BE"/>
    <w:rsid w:val="0064467E"/>
    <w:rsid w:val="00670631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954CB"/>
    <w:rsid w:val="009B19DD"/>
    <w:rsid w:val="00A22458"/>
    <w:rsid w:val="00A31B00"/>
    <w:rsid w:val="00A54604"/>
    <w:rsid w:val="00A96DBA"/>
    <w:rsid w:val="00B002D4"/>
    <w:rsid w:val="00B200C4"/>
    <w:rsid w:val="00B475D4"/>
    <w:rsid w:val="00B83FA7"/>
    <w:rsid w:val="00BB2F27"/>
    <w:rsid w:val="00C56B0A"/>
    <w:rsid w:val="00CA69FC"/>
    <w:rsid w:val="00CC0131"/>
    <w:rsid w:val="00CC38D7"/>
    <w:rsid w:val="00D10F5A"/>
    <w:rsid w:val="00D21CB9"/>
    <w:rsid w:val="00D53B73"/>
    <w:rsid w:val="00D72D47"/>
    <w:rsid w:val="00DA5C2E"/>
    <w:rsid w:val="00E17177"/>
    <w:rsid w:val="00E57C1C"/>
    <w:rsid w:val="00EB0DE4"/>
    <w:rsid w:val="00EC2801"/>
    <w:rsid w:val="00ED42E6"/>
    <w:rsid w:val="00F31386"/>
    <w:rsid w:val="00F51B77"/>
    <w:rsid w:val="00F53C12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sdn.microsoft.com/en-us/library/dd264975(v=vs.120).aspx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1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2014-01-06T23:49:00Z</cp:lastPrinted>
  <dcterms:created xsi:type="dcterms:W3CDTF">2017-01-24T01:04:00Z</dcterms:created>
  <dcterms:modified xsi:type="dcterms:W3CDTF">2017-01-25T05:30:00Z</dcterms:modified>
</cp:coreProperties>
</file>