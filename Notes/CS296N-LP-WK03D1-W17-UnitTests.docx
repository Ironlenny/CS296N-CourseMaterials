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A22458">
              <w:rPr>
                <w:highlight w:val="yellow"/>
              </w:rPr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6E927" w14:textId="78616463" w:rsidR="00ED42E6" w:rsidRDefault="00ED42E6" w:rsidP="00DA5C2E">
      <w:pPr>
        <w:spacing w:line="240" w:lineRule="auto"/>
        <w:rPr>
          <w:b/>
        </w:rPr>
      </w:pPr>
      <w:r>
        <w:rPr>
          <w:b/>
        </w:rPr>
        <w:t>Announcement</w:t>
      </w:r>
    </w:p>
    <w:p w14:paraId="244B50A4" w14:textId="7C1762AE" w:rsidR="00ED42E6" w:rsidRPr="00ED42E6" w:rsidRDefault="00ED42E6" w:rsidP="00ED42E6">
      <w:pPr>
        <w:pStyle w:val="ListParagraph"/>
        <w:numPr>
          <w:ilvl w:val="0"/>
          <w:numId w:val="16"/>
        </w:numPr>
        <w:spacing w:line="240" w:lineRule="auto"/>
      </w:pPr>
      <w:r w:rsidRPr="00ED42E6">
        <w:t>Instructions for signing up for Azure are on Moodle</w:t>
      </w:r>
    </w:p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31BA2AD4" w14:textId="55FE9F92" w:rsidR="00724AFF" w:rsidRPr="00724AFF" w:rsidRDefault="00CC0131" w:rsidP="00724AFF">
      <w:pPr>
        <w:pStyle w:val="ListParagraph"/>
        <w:numPr>
          <w:ilvl w:val="1"/>
          <w:numId w:val="15"/>
        </w:numPr>
        <w:spacing w:line="240" w:lineRule="auto"/>
      </w:pPr>
      <w:r>
        <w:t>Look at last week’s demo, especially the Movie model, controller, and view</w:t>
      </w:r>
    </w:p>
    <w:p w14:paraId="1059C454" w14:textId="77777777" w:rsidR="00CC38D7" w:rsidRPr="008C75AF" w:rsidRDefault="00CC38D7" w:rsidP="00CC38D7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5ECD84A9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What to test?</w:t>
      </w:r>
    </w:p>
    <w:p w14:paraId="0D671F70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Business logic (in models, or in separate classes)</w:t>
      </w:r>
    </w:p>
    <w:p w14:paraId="482DCF93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Controller methods</w:t>
      </w:r>
    </w:p>
    <w:p w14:paraId="2081039C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Test directly against the database? No!</w:t>
      </w:r>
    </w:p>
    <w:p w14:paraId="10743CE9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Add a test for a simple controller method: Search for book</w:t>
      </w:r>
    </w:p>
    <w:p w14:paraId="565163D3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Add a test for a more complex method: Create book</w:t>
      </w:r>
    </w:p>
    <w:p w14:paraId="0B6F83CD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Issues with testing against a real database</w:t>
      </w:r>
    </w:p>
    <w:p w14:paraId="50200366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database may not contain optimal data for doing certain tests. It’s not always practical/advisable to put data into a real data base during the arrange phase</w:t>
      </w:r>
    </w:p>
    <w:p w14:paraId="772F352C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data can change over time and cause tests to fail.</w:t>
      </w:r>
    </w:p>
    <w:p w14:paraId="6917C002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tests could cause unwanted changes to the real data.</w:t>
      </w:r>
    </w:p>
    <w:p w14:paraId="4F2E03A3" w14:textId="77777777" w:rsidR="00CC38D7" w:rsidRDefault="00CC38D7" w:rsidP="00CC38D7">
      <w:pPr>
        <w:spacing w:line="240" w:lineRule="auto"/>
        <w:rPr>
          <w:u w:val="single"/>
        </w:rPr>
      </w:pPr>
      <w:r>
        <w:rPr>
          <w:u w:val="single"/>
        </w:rPr>
        <w:t>Dependency Injection and the Repository Pattern</w:t>
      </w:r>
    </w:p>
    <w:p w14:paraId="334E682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Dependency injection – control dependency at run-time.</w:t>
      </w:r>
    </w:p>
    <w:p w14:paraId="61FF1F4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For testing, use a fake version of the database</w:t>
      </w:r>
    </w:p>
    <w:p w14:paraId="1360931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7AF84D3E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Create a repository class that is an abstraction layer over the database context. It is typically put in a project folder named DAL (Data Access Layer).</w:t>
      </w:r>
    </w:p>
    <w:p w14:paraId="22B84CF2" w14:textId="77777777" w:rsidR="00CC38D7" w:rsidRPr="00CF046F" w:rsidRDefault="00CC38D7" w:rsidP="00CC38D7">
      <w:pPr>
        <w:spacing w:line="240" w:lineRule="auto"/>
        <w:rPr>
          <w:u w:val="single"/>
        </w:rPr>
      </w:pPr>
      <w:r w:rsidRPr="00CF046F">
        <w:rPr>
          <w:u w:val="single"/>
        </w:rPr>
        <w:t>References</w:t>
      </w:r>
    </w:p>
    <w:p w14:paraId="136C987D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hyperlink r:id="rId7" w:history="1">
        <w:r>
          <w:rPr>
            <w:rStyle w:val="Hyperlink"/>
          </w:rPr>
          <w:t>MSDN: Verifying Code by Using Unit Tests</w:t>
        </w:r>
      </w:hyperlink>
      <w:r>
        <w:t xml:space="preserve"> </w:t>
      </w:r>
    </w:p>
    <w:p w14:paraId="4822AC35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hyperlink r:id="rId8" w:history="1">
        <w:r w:rsidRPr="00CF046F">
          <w:rPr>
            <w:rStyle w:val="Hyperlink"/>
          </w:rPr>
          <w:t xml:space="preserve">ASP.NET MVC Controller Dependency Injection for Beginners, by S. M. </w:t>
        </w:r>
        <w:proofErr w:type="spellStart"/>
        <w:r w:rsidRPr="00CF046F">
          <w:rPr>
            <w:rStyle w:val="Hyperlink"/>
          </w:rPr>
          <w:t>Ahasan</w:t>
        </w:r>
        <w:proofErr w:type="spellEnd"/>
        <w:r w:rsidRPr="00CF046F">
          <w:rPr>
            <w:rStyle w:val="Hyperlink"/>
          </w:rPr>
          <w:t xml:space="preserve"> Habib, 31 Dec 2013</w:t>
        </w:r>
      </w:hyperlink>
    </w:p>
    <w:p w14:paraId="21AA56BC" w14:textId="75353AF4" w:rsidR="00CA69FC" w:rsidRPr="00E62C81" w:rsidRDefault="00CC38D7" w:rsidP="00CC38D7">
      <w:pPr>
        <w:spacing w:line="240" w:lineRule="auto"/>
      </w:pPr>
      <w:hyperlink r:id="rId9" w:history="1">
        <w:r>
          <w:rPr>
            <w:rStyle w:val="Hyperlink"/>
          </w:rPr>
          <w:t xml:space="preserve">Creating Unit Testable Applications in ASP.NET MVC - A Beginner's Tutorial, </w:t>
        </w:r>
        <w:proofErr w:type="gramStart"/>
        <w:r>
          <w:rPr>
            <w:rStyle w:val="Hyperlink"/>
          </w:rPr>
          <w:t>by  Rahul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Rajat</w:t>
        </w:r>
        <w:proofErr w:type="spellEnd"/>
        <w:r>
          <w:rPr>
            <w:rStyle w:val="Hyperlink"/>
          </w:rPr>
          <w:t xml:space="preserve"> Singh, 16 Apr 2013 </w:t>
        </w:r>
      </w:hyperlink>
      <w:bookmarkStart w:id="0" w:name="_GoBack"/>
      <w:bookmarkEnd w:id="0"/>
    </w:p>
    <w:sectPr w:rsidR="00CA69FC" w:rsidRPr="00E62C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124FA" w14:textId="77777777" w:rsidR="00B002D4" w:rsidRDefault="00B002D4">
      <w:pPr>
        <w:spacing w:after="0" w:line="240" w:lineRule="auto"/>
      </w:pPr>
      <w:r>
        <w:separator/>
      </w:r>
    </w:p>
  </w:endnote>
  <w:endnote w:type="continuationSeparator" w:id="0">
    <w:p w14:paraId="7761D880" w14:textId="77777777" w:rsidR="00B002D4" w:rsidRDefault="00B0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75917" w14:textId="77777777" w:rsidR="00B002D4" w:rsidRDefault="00B002D4">
      <w:pPr>
        <w:spacing w:after="0" w:line="240" w:lineRule="auto"/>
      </w:pPr>
      <w:r>
        <w:separator/>
      </w:r>
    </w:p>
  </w:footnote>
  <w:footnote w:type="continuationSeparator" w:id="0">
    <w:p w14:paraId="3CF0E6D5" w14:textId="77777777" w:rsidR="00B002D4" w:rsidRDefault="00B0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DE7D006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C0131">
      <w:rPr>
        <w:b/>
        <w:sz w:val="24"/>
        <w:szCs w:val="24"/>
      </w:rPr>
      <w:t>Tuesday, January 24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5D6B4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53D"/>
    <w:rsid w:val="000E0941"/>
    <w:rsid w:val="00172A27"/>
    <w:rsid w:val="00260149"/>
    <w:rsid w:val="002D6BD4"/>
    <w:rsid w:val="002F564E"/>
    <w:rsid w:val="00301E7A"/>
    <w:rsid w:val="00306A3C"/>
    <w:rsid w:val="00372905"/>
    <w:rsid w:val="00374BEC"/>
    <w:rsid w:val="003B4709"/>
    <w:rsid w:val="003B6507"/>
    <w:rsid w:val="003C0AC0"/>
    <w:rsid w:val="003E435E"/>
    <w:rsid w:val="00445FEA"/>
    <w:rsid w:val="00473B07"/>
    <w:rsid w:val="005501E1"/>
    <w:rsid w:val="005543EA"/>
    <w:rsid w:val="00556C32"/>
    <w:rsid w:val="005B78BE"/>
    <w:rsid w:val="0064467E"/>
    <w:rsid w:val="00670631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22458"/>
    <w:rsid w:val="00A31B00"/>
    <w:rsid w:val="00A54604"/>
    <w:rsid w:val="00A96DBA"/>
    <w:rsid w:val="00B002D4"/>
    <w:rsid w:val="00B200C4"/>
    <w:rsid w:val="00B475D4"/>
    <w:rsid w:val="00B83FA7"/>
    <w:rsid w:val="00BB2F27"/>
    <w:rsid w:val="00C56B0A"/>
    <w:rsid w:val="00CA69FC"/>
    <w:rsid w:val="00CC0131"/>
    <w:rsid w:val="00CC38D7"/>
    <w:rsid w:val="00D10F5A"/>
    <w:rsid w:val="00D21CB9"/>
    <w:rsid w:val="00D53B73"/>
    <w:rsid w:val="00D72D47"/>
    <w:rsid w:val="00DA5C2E"/>
    <w:rsid w:val="00E17177"/>
    <w:rsid w:val="00E57C1C"/>
    <w:rsid w:val="00EB0DE4"/>
    <w:rsid w:val="00EC2801"/>
    <w:rsid w:val="00ED42E6"/>
    <w:rsid w:val="00F31386"/>
    <w:rsid w:val="00F51B77"/>
    <w:rsid w:val="00F53C12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sdn.microsoft.com/en-us/library/dd264975(v=vs.120).aspx" TargetMode="External"/><Relationship Id="rId8" Type="http://schemas.openxmlformats.org/officeDocument/2006/relationships/hyperlink" Target="http://www.codeproject.com/Articles/560798/ASP-NET-MVC-controller-dependency-injection-for-be" TargetMode="External"/><Relationship Id="rId9" Type="http://schemas.openxmlformats.org/officeDocument/2006/relationships/hyperlink" Target="http://www.codeproject.com/Articles/579035/Creating-Unit-Testable-Applications-in-ASP-NET-MVC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2014-01-06T23:49:00Z</cp:lastPrinted>
  <dcterms:created xsi:type="dcterms:W3CDTF">2017-01-24T01:04:00Z</dcterms:created>
  <dcterms:modified xsi:type="dcterms:W3CDTF">2017-01-24T03:27:00Z</dcterms:modified>
</cp:coreProperties>
</file>