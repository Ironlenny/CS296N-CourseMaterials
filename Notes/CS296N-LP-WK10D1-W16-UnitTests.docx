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4140"/>
      </w:tblGrid>
      <w:tr w:rsidR="00BB2F27" w:rsidRPr="00BB2F27" w14:paraId="6D7C0FEA" w14:textId="77777777" w:rsidTr="000D4FC5">
        <w:trPr>
          <w:trHeight w:val="260"/>
        </w:trPr>
        <w:tc>
          <w:tcPr>
            <w:tcW w:w="2988" w:type="dxa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4140" w:type="dxa"/>
          </w:tcPr>
          <w:p w14:paraId="28F8D7D0" w14:textId="2515D17F" w:rsidR="00BB2F27" w:rsidRPr="00BB2F27" w:rsidRDefault="00033FB7" w:rsidP="00BB2F27">
            <w:pPr>
              <w:spacing w:line="240" w:lineRule="auto"/>
            </w:pPr>
            <w:r w:rsidRPr="00703B75">
              <w:t>Annotation and validation</w:t>
            </w:r>
          </w:p>
        </w:tc>
      </w:tr>
      <w:tr w:rsidR="00BB2F27" w:rsidRPr="00BB2F27" w14:paraId="264028BF" w14:textId="77777777" w:rsidTr="000D4FC5">
        <w:tc>
          <w:tcPr>
            <w:tcW w:w="2988" w:type="dxa"/>
          </w:tcPr>
          <w:p w14:paraId="4B7B7D8B" w14:textId="1BBB3465" w:rsidR="00BB2F27" w:rsidRPr="00BB2F27" w:rsidRDefault="00BB2F27" w:rsidP="00BB2F27">
            <w:pPr>
              <w:spacing w:line="240" w:lineRule="auto"/>
            </w:pPr>
            <w:r w:rsidRPr="00BB2F27">
              <w:t xml:space="preserve">Controllers and views </w:t>
            </w:r>
          </w:p>
        </w:tc>
        <w:tc>
          <w:tcPr>
            <w:tcW w:w="4140" w:type="dxa"/>
          </w:tcPr>
          <w:p w14:paraId="5B8C08F3" w14:textId="3389A47C" w:rsidR="00BB2F27" w:rsidRPr="00BB2F27" w:rsidRDefault="00A31B00" w:rsidP="00703B75">
            <w:pPr>
              <w:spacing w:line="240" w:lineRule="auto"/>
            </w:pPr>
            <w:r w:rsidRPr="00BB2F27">
              <w:t xml:space="preserve">Identity </w:t>
            </w:r>
            <w:r w:rsidR="00703B75">
              <w:t xml:space="preserve">- </w:t>
            </w:r>
            <w:r w:rsidRPr="00BB2F27">
              <w:t xml:space="preserve">Authentication </w:t>
            </w:r>
          </w:p>
        </w:tc>
      </w:tr>
      <w:tr w:rsidR="00BB2F27" w:rsidRPr="00BB2F27" w14:paraId="68356F0F" w14:textId="77777777" w:rsidTr="000D4FC5">
        <w:tc>
          <w:tcPr>
            <w:tcW w:w="2988" w:type="dxa"/>
          </w:tcPr>
          <w:p w14:paraId="0667F265" w14:textId="4DD755AC" w:rsidR="00BB2F27" w:rsidRPr="00BB2F27" w:rsidRDefault="00BB2F27" w:rsidP="00BB2F27">
            <w:pPr>
              <w:spacing w:line="240" w:lineRule="auto"/>
            </w:pPr>
            <w:r w:rsidRPr="00D30ADB">
              <w:t>Models and Entity Framework</w:t>
            </w:r>
            <w:r w:rsidRPr="00BB2F27">
              <w:t xml:space="preserve"> </w:t>
            </w:r>
          </w:p>
        </w:tc>
        <w:tc>
          <w:tcPr>
            <w:tcW w:w="4140" w:type="dxa"/>
          </w:tcPr>
          <w:p w14:paraId="5CCAB959" w14:textId="044E0683" w:rsidR="00BB2F27" w:rsidRPr="00BB2F27" w:rsidRDefault="00703B75" w:rsidP="00703B75">
            <w:pPr>
              <w:spacing w:line="240" w:lineRule="auto"/>
            </w:pPr>
            <w:r w:rsidRPr="00837334">
              <w:t>Identity - Authorization</w:t>
            </w:r>
          </w:p>
        </w:tc>
      </w:tr>
      <w:tr w:rsidR="00BB2F27" w:rsidRPr="00BB2F27" w14:paraId="3CDFF03A" w14:textId="77777777" w:rsidTr="000D4FC5">
        <w:tc>
          <w:tcPr>
            <w:tcW w:w="2988" w:type="dxa"/>
          </w:tcPr>
          <w:p w14:paraId="64F28995" w14:textId="4CD1F964" w:rsidR="00BB2F27" w:rsidRPr="00D30ADB" w:rsidRDefault="00BB2F27" w:rsidP="00BB2F27">
            <w:pPr>
              <w:spacing w:line="240" w:lineRule="auto"/>
              <w:rPr>
                <w:highlight w:val="yellow"/>
              </w:rPr>
            </w:pPr>
            <w:r w:rsidRPr="000D4FC5">
              <w:t xml:space="preserve">Forms and HTML helpers </w:t>
            </w:r>
          </w:p>
        </w:tc>
        <w:tc>
          <w:tcPr>
            <w:tcW w:w="4140" w:type="dxa"/>
          </w:tcPr>
          <w:p w14:paraId="479511FD" w14:textId="5CC28B31" w:rsidR="00837334" w:rsidRPr="00BB2F27" w:rsidRDefault="00837334" w:rsidP="00BB2F27">
            <w:pPr>
              <w:spacing w:line="240" w:lineRule="auto"/>
            </w:pPr>
            <w:r w:rsidRPr="008C75AF">
              <w:t>EF Code-First Migrations</w:t>
            </w:r>
            <w:r>
              <w:br/>
              <w:t>Deploying to Azure</w:t>
            </w:r>
          </w:p>
        </w:tc>
      </w:tr>
      <w:tr w:rsidR="00BB2F27" w:rsidRPr="00BB2F27" w14:paraId="51CCBE14" w14:textId="77777777" w:rsidTr="000D4FC5">
        <w:tc>
          <w:tcPr>
            <w:tcW w:w="2988" w:type="dxa"/>
          </w:tcPr>
          <w:p w14:paraId="760FA853" w14:textId="148BEE87" w:rsidR="00BB2F27" w:rsidRPr="00BB2F27" w:rsidRDefault="00033FB7" w:rsidP="00BB2F27">
            <w:pPr>
              <w:spacing w:line="240" w:lineRule="auto"/>
            </w:pPr>
            <w:r w:rsidRPr="000D4FC5">
              <w:t>Customizing Scaffolding</w:t>
            </w:r>
          </w:p>
        </w:tc>
        <w:tc>
          <w:tcPr>
            <w:tcW w:w="4140" w:type="dxa"/>
          </w:tcPr>
          <w:p w14:paraId="51B96E63" w14:textId="1F0D67FD" w:rsidR="00BB2F27" w:rsidRPr="00BB2F27" w:rsidRDefault="00837334" w:rsidP="00BB2F27">
            <w:pPr>
              <w:spacing w:line="240" w:lineRule="auto"/>
            </w:pPr>
            <w:r w:rsidRPr="008C75AF">
              <w:rPr>
                <w:highlight w:val="yellow"/>
              </w:rPr>
              <w:t>Dependency Injection</w:t>
            </w:r>
            <w:r w:rsidRPr="008C75AF">
              <w:rPr>
                <w:highlight w:val="yellow"/>
              </w:rPr>
              <w:br/>
            </w:r>
            <w:r w:rsidR="00BB2F27" w:rsidRPr="008C75AF">
              <w:rPr>
                <w:highlight w:val="yellow"/>
              </w:rPr>
              <w:t>Unit Testing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0097A835" w14:textId="602CA91F" w:rsidR="00A83C85" w:rsidRPr="000D4FC5" w:rsidRDefault="00CC31EE" w:rsidP="00C56B0A">
      <w:pPr>
        <w:spacing w:line="240" w:lineRule="auto"/>
        <w:rPr>
          <w:b/>
        </w:rPr>
      </w:pPr>
      <w:r>
        <w:rPr>
          <w:b/>
        </w:rPr>
        <w:t>Announcements</w:t>
      </w:r>
      <w:r w:rsidR="002D51D9">
        <w:rPr>
          <w:b/>
        </w:rPr>
        <w:t xml:space="preserve"> / Code Review</w:t>
      </w:r>
      <w:r>
        <w:br/>
      </w:r>
      <w:r w:rsidR="00837334">
        <w:t>Changing the topics for this week</w:t>
      </w:r>
      <w:r>
        <w:br/>
      </w:r>
      <w:r w:rsidR="002D51D9" w:rsidRPr="002D51D9">
        <w:t>Code review for lab 7</w:t>
      </w:r>
    </w:p>
    <w:p w14:paraId="648F576B" w14:textId="2C91A27B" w:rsidR="00322679" w:rsidRPr="008C75AF" w:rsidRDefault="008C75AF" w:rsidP="002D51D9">
      <w:pPr>
        <w:spacing w:line="240" w:lineRule="auto"/>
        <w:rPr>
          <w:u w:val="single"/>
        </w:rPr>
      </w:pPr>
      <w:r w:rsidRPr="008C75AF">
        <w:rPr>
          <w:u w:val="single"/>
        </w:rPr>
        <w:t>Unit Testing</w:t>
      </w:r>
    </w:p>
    <w:p w14:paraId="3493DE06" w14:textId="5D4D6C91" w:rsidR="009544BD" w:rsidRDefault="009544BD" w:rsidP="009544BD">
      <w:pPr>
        <w:pStyle w:val="ListParagraph"/>
        <w:numPr>
          <w:ilvl w:val="0"/>
          <w:numId w:val="14"/>
        </w:numPr>
        <w:spacing w:line="240" w:lineRule="auto"/>
      </w:pPr>
      <w:r>
        <w:t>What to test?</w:t>
      </w:r>
    </w:p>
    <w:p w14:paraId="3B1CDCBF" w14:textId="1A8F62B3" w:rsidR="009544BD" w:rsidRDefault="009544BD" w:rsidP="009544BD">
      <w:pPr>
        <w:pStyle w:val="ListParagraph"/>
        <w:numPr>
          <w:ilvl w:val="1"/>
          <w:numId w:val="14"/>
        </w:numPr>
        <w:spacing w:line="240" w:lineRule="auto"/>
      </w:pPr>
      <w:r>
        <w:t>Business logic (in models, or in separate classes)</w:t>
      </w:r>
    </w:p>
    <w:p w14:paraId="7E4AE711" w14:textId="5A212C90" w:rsidR="009544BD" w:rsidRDefault="00DA3974" w:rsidP="009544BD">
      <w:pPr>
        <w:pStyle w:val="ListParagraph"/>
        <w:numPr>
          <w:ilvl w:val="1"/>
          <w:numId w:val="14"/>
        </w:numPr>
        <w:spacing w:line="240" w:lineRule="auto"/>
      </w:pPr>
      <w:r>
        <w:t>Controller methods</w:t>
      </w:r>
    </w:p>
    <w:p w14:paraId="51F4497E" w14:textId="2B306C28" w:rsidR="00D87E7E" w:rsidRDefault="00D87E7E" w:rsidP="00F238E8">
      <w:pPr>
        <w:pStyle w:val="ListParagraph"/>
        <w:numPr>
          <w:ilvl w:val="0"/>
          <w:numId w:val="14"/>
        </w:numPr>
        <w:spacing w:line="240" w:lineRule="auto"/>
      </w:pPr>
      <w:r>
        <w:t>Tes</w:t>
      </w:r>
      <w:r w:rsidR="00DA3974">
        <w:t>t directly against the database? No!</w:t>
      </w:r>
      <w:bookmarkStart w:id="0" w:name="_GoBack"/>
      <w:bookmarkEnd w:id="0"/>
    </w:p>
    <w:p w14:paraId="076AD74A" w14:textId="23B441BD" w:rsidR="00D87E7E" w:rsidRDefault="008C75AF" w:rsidP="00D87E7E">
      <w:pPr>
        <w:pStyle w:val="ListParagraph"/>
        <w:numPr>
          <w:ilvl w:val="1"/>
          <w:numId w:val="14"/>
        </w:numPr>
        <w:spacing w:line="240" w:lineRule="auto"/>
      </w:pPr>
      <w:r>
        <w:t xml:space="preserve">Add a test for a </w:t>
      </w:r>
      <w:r w:rsidR="00ED5FD9">
        <w:t xml:space="preserve">simple </w:t>
      </w:r>
      <w:r>
        <w:t>controller method</w:t>
      </w:r>
      <w:r w:rsidR="00ED5FD9">
        <w:t xml:space="preserve">: </w:t>
      </w:r>
      <w:r w:rsidR="00D87E7E">
        <w:t>Search for book</w:t>
      </w:r>
    </w:p>
    <w:p w14:paraId="75DFCE42" w14:textId="77777777" w:rsidR="00D87E7E" w:rsidRDefault="00D87E7E" w:rsidP="00D87E7E">
      <w:pPr>
        <w:pStyle w:val="ListParagraph"/>
        <w:numPr>
          <w:ilvl w:val="1"/>
          <w:numId w:val="14"/>
        </w:numPr>
        <w:spacing w:line="240" w:lineRule="auto"/>
      </w:pPr>
      <w:r>
        <w:t>Add a test for a more complex method: Create book</w:t>
      </w:r>
    </w:p>
    <w:p w14:paraId="5062FDF3" w14:textId="77777777" w:rsidR="00D87E7E" w:rsidRDefault="00D87E7E" w:rsidP="00F238E8">
      <w:pPr>
        <w:pStyle w:val="ListParagraph"/>
        <w:numPr>
          <w:ilvl w:val="0"/>
          <w:numId w:val="14"/>
        </w:numPr>
        <w:spacing w:line="240" w:lineRule="auto"/>
      </w:pPr>
      <w:r>
        <w:t>Issues with testing against a real database</w:t>
      </w:r>
    </w:p>
    <w:p w14:paraId="39873B33" w14:textId="4451E365" w:rsidR="00D81984" w:rsidRDefault="00D81984" w:rsidP="00D81984">
      <w:pPr>
        <w:pStyle w:val="ListParagraph"/>
        <w:numPr>
          <w:ilvl w:val="1"/>
          <w:numId w:val="14"/>
        </w:numPr>
        <w:spacing w:line="240" w:lineRule="auto"/>
      </w:pPr>
      <w:r>
        <w:t>The database may not contain optimal data for doing certain tests. It’s not always practical/advisable to put data into a real data base during the arrange phase</w:t>
      </w:r>
    </w:p>
    <w:p w14:paraId="41150F22" w14:textId="11793B60" w:rsidR="00D87E7E" w:rsidRDefault="00D87E7E" w:rsidP="00D87E7E">
      <w:pPr>
        <w:pStyle w:val="ListParagraph"/>
        <w:numPr>
          <w:ilvl w:val="1"/>
          <w:numId w:val="14"/>
        </w:numPr>
        <w:spacing w:line="240" w:lineRule="auto"/>
      </w:pPr>
      <w:r>
        <w:t>The data can change</w:t>
      </w:r>
      <w:r w:rsidR="00D81984">
        <w:t xml:space="preserve"> over time</w:t>
      </w:r>
      <w:r>
        <w:t xml:space="preserve"> and cause tests to fail</w:t>
      </w:r>
      <w:r w:rsidR="00D81984">
        <w:t>.</w:t>
      </w:r>
    </w:p>
    <w:p w14:paraId="16E5586E" w14:textId="0402EF31" w:rsidR="00D81984" w:rsidRDefault="00D87E7E" w:rsidP="00D87E7E">
      <w:pPr>
        <w:pStyle w:val="ListParagraph"/>
        <w:numPr>
          <w:ilvl w:val="1"/>
          <w:numId w:val="14"/>
        </w:numPr>
        <w:spacing w:line="240" w:lineRule="auto"/>
      </w:pPr>
      <w:r>
        <w:t>The test</w:t>
      </w:r>
      <w:r w:rsidR="00D81984">
        <w:t>s</w:t>
      </w:r>
      <w:r>
        <w:t xml:space="preserve"> could cause unwanted changes to the</w:t>
      </w:r>
      <w:r w:rsidR="00D81984">
        <w:t xml:space="preserve"> real</w:t>
      </w:r>
      <w:r>
        <w:t xml:space="preserve"> data</w:t>
      </w:r>
      <w:r w:rsidR="00D81984">
        <w:t>.</w:t>
      </w:r>
    </w:p>
    <w:p w14:paraId="5A59888D" w14:textId="1C19A6A4" w:rsidR="00D81984" w:rsidRDefault="00D81984" w:rsidP="00D81984">
      <w:pPr>
        <w:spacing w:line="240" w:lineRule="auto"/>
        <w:ind w:left="360"/>
        <w:rPr>
          <w:u w:val="single"/>
        </w:rPr>
      </w:pPr>
      <w:r>
        <w:rPr>
          <w:u w:val="single"/>
        </w:rPr>
        <w:t>Dependency Injection and the Repository Pattern</w:t>
      </w:r>
    </w:p>
    <w:p w14:paraId="5FB7753E" w14:textId="0A14C96A" w:rsidR="00D81984" w:rsidRDefault="00D81984" w:rsidP="00D81984">
      <w:pPr>
        <w:pStyle w:val="ListParagraph"/>
        <w:numPr>
          <w:ilvl w:val="0"/>
          <w:numId w:val="15"/>
        </w:numPr>
        <w:spacing w:line="240" w:lineRule="auto"/>
      </w:pPr>
      <w:r>
        <w:t>Dependency injection – control dependency at run-time.</w:t>
      </w:r>
    </w:p>
    <w:p w14:paraId="11D2A2E0" w14:textId="58BF2358" w:rsidR="00D81984" w:rsidRDefault="00D81984" w:rsidP="00D81984">
      <w:pPr>
        <w:pStyle w:val="ListParagraph"/>
        <w:numPr>
          <w:ilvl w:val="0"/>
          <w:numId w:val="15"/>
        </w:numPr>
        <w:spacing w:line="240" w:lineRule="auto"/>
      </w:pPr>
      <w:r>
        <w:t>For testing, use a fake version of the database</w:t>
      </w:r>
    </w:p>
    <w:p w14:paraId="029700F2" w14:textId="688D5A6B" w:rsidR="00D81984" w:rsidRDefault="00D81984" w:rsidP="00D81984">
      <w:pPr>
        <w:pStyle w:val="ListParagraph"/>
        <w:numPr>
          <w:ilvl w:val="0"/>
          <w:numId w:val="15"/>
        </w:numPr>
        <w:spacing w:line="240" w:lineRule="auto"/>
      </w:pPr>
      <w:r>
        <w:t>Use different database contexts depending on whether we’re doing testing or not? No, the database context is too complex to simulate.</w:t>
      </w:r>
    </w:p>
    <w:p w14:paraId="37BBDB1C" w14:textId="55D4F765" w:rsidR="00D81984" w:rsidRPr="00D81984" w:rsidRDefault="00D81984" w:rsidP="00D81984">
      <w:pPr>
        <w:pStyle w:val="ListParagraph"/>
        <w:numPr>
          <w:ilvl w:val="0"/>
          <w:numId w:val="15"/>
        </w:numPr>
        <w:spacing w:line="240" w:lineRule="auto"/>
      </w:pPr>
      <w:r>
        <w:t>Create a repository class that is an abstraction layer over the database context.</w:t>
      </w:r>
      <w:r w:rsidR="00AC0ACF">
        <w:t xml:space="preserve"> It is typically put in a project folder named DAL (Data Access Layer).</w:t>
      </w:r>
    </w:p>
    <w:p w14:paraId="0EE722C4" w14:textId="77777777" w:rsidR="00D81984" w:rsidRDefault="00D81984" w:rsidP="00D81984">
      <w:pPr>
        <w:spacing w:line="240" w:lineRule="auto"/>
      </w:pPr>
    </w:p>
    <w:p w14:paraId="7D14CA56" w14:textId="1E8E3E53" w:rsidR="00F167DE" w:rsidRDefault="00BD2E0F" w:rsidP="00A31B00">
      <w:pPr>
        <w:spacing w:line="240" w:lineRule="auto"/>
      </w:pPr>
      <w:r>
        <w:t>Reference</w:t>
      </w:r>
      <w:r w:rsidR="00837334">
        <w:t>s</w:t>
      </w:r>
      <w:r>
        <w:t xml:space="preserve">: </w:t>
      </w:r>
    </w:p>
    <w:p w14:paraId="4F1DD382" w14:textId="77777777" w:rsidR="00837334" w:rsidRDefault="00837334" w:rsidP="00837334">
      <w:pPr>
        <w:pStyle w:val="ListParagraph"/>
        <w:numPr>
          <w:ilvl w:val="0"/>
          <w:numId w:val="14"/>
        </w:numPr>
        <w:spacing w:line="240" w:lineRule="auto"/>
      </w:pPr>
    </w:p>
    <w:p w14:paraId="49A96A87" w14:textId="77777777" w:rsidR="00837334" w:rsidRDefault="00837334" w:rsidP="00A31B00">
      <w:pPr>
        <w:spacing w:line="240" w:lineRule="auto"/>
      </w:pPr>
    </w:p>
    <w:p w14:paraId="567D66BC" w14:textId="77777777" w:rsidR="00BD2E0F" w:rsidRDefault="00BD2E0F" w:rsidP="00A31B00">
      <w:pPr>
        <w:spacing w:line="240" w:lineRule="auto"/>
      </w:pPr>
    </w:p>
    <w:p w14:paraId="312466F5" w14:textId="77777777" w:rsidR="00F167DE" w:rsidRPr="00F167DE" w:rsidRDefault="00F167DE" w:rsidP="00A31B00">
      <w:pPr>
        <w:spacing w:line="240" w:lineRule="auto"/>
      </w:pPr>
    </w:p>
    <w:sectPr w:rsidR="00F167DE" w:rsidRPr="00F167D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37ADB" w14:textId="77777777" w:rsidR="006345D0" w:rsidRDefault="006345D0">
      <w:pPr>
        <w:spacing w:after="0" w:line="240" w:lineRule="auto"/>
      </w:pPr>
      <w:r>
        <w:separator/>
      </w:r>
    </w:p>
  </w:endnote>
  <w:endnote w:type="continuationSeparator" w:id="0">
    <w:p w14:paraId="25D5C78D" w14:textId="77777777" w:rsidR="006345D0" w:rsidRDefault="0063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D87E7E" w:rsidRDefault="00D87E7E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98312" w14:textId="77777777" w:rsidR="006345D0" w:rsidRDefault="006345D0">
      <w:pPr>
        <w:spacing w:after="0" w:line="240" w:lineRule="auto"/>
      </w:pPr>
      <w:r>
        <w:separator/>
      </w:r>
    </w:p>
  </w:footnote>
  <w:footnote w:type="continuationSeparator" w:id="0">
    <w:p w14:paraId="2CAE754A" w14:textId="77777777" w:rsidR="006345D0" w:rsidRDefault="00634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3A16A912" w:rsidR="00D87E7E" w:rsidRPr="00303242" w:rsidRDefault="00D87E7E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>Tuesday, March 8, 2016</w:t>
    </w:r>
    <w:r>
      <w:rPr>
        <w:b/>
        <w:sz w:val="24"/>
        <w:szCs w:val="24"/>
      </w:rPr>
      <w:br/>
      <w:t>Week 10, Session 1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>Brian Bird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3700F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AF6241"/>
    <w:multiLevelType w:val="hybridMultilevel"/>
    <w:tmpl w:val="4126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3F643F"/>
    <w:multiLevelType w:val="hybridMultilevel"/>
    <w:tmpl w:val="E3A24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4">
    <w:nsid w:val="669654E6"/>
    <w:multiLevelType w:val="hybridMultilevel"/>
    <w:tmpl w:val="CCA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4"/>
  </w:num>
  <w:num w:numId="12">
    <w:abstractNumId w:val="13"/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CFE"/>
    <w:rsid w:val="00033FB7"/>
    <w:rsid w:val="000D4FC5"/>
    <w:rsid w:val="000E1C71"/>
    <w:rsid w:val="00172A27"/>
    <w:rsid w:val="00272A63"/>
    <w:rsid w:val="002D51D9"/>
    <w:rsid w:val="00306A3C"/>
    <w:rsid w:val="00322679"/>
    <w:rsid w:val="00372905"/>
    <w:rsid w:val="003B6507"/>
    <w:rsid w:val="00445FEA"/>
    <w:rsid w:val="00473B07"/>
    <w:rsid w:val="004B46F3"/>
    <w:rsid w:val="004D51B6"/>
    <w:rsid w:val="00556C32"/>
    <w:rsid w:val="005B78BE"/>
    <w:rsid w:val="005F0F81"/>
    <w:rsid w:val="00604606"/>
    <w:rsid w:val="00614BCA"/>
    <w:rsid w:val="006345D0"/>
    <w:rsid w:val="00673710"/>
    <w:rsid w:val="00703B75"/>
    <w:rsid w:val="00723664"/>
    <w:rsid w:val="0074671E"/>
    <w:rsid w:val="00794793"/>
    <w:rsid w:val="00795756"/>
    <w:rsid w:val="007B0681"/>
    <w:rsid w:val="00837334"/>
    <w:rsid w:val="00851ABF"/>
    <w:rsid w:val="0086197F"/>
    <w:rsid w:val="008C75AF"/>
    <w:rsid w:val="008F75B9"/>
    <w:rsid w:val="00912D98"/>
    <w:rsid w:val="009544BD"/>
    <w:rsid w:val="009B19DD"/>
    <w:rsid w:val="009D1326"/>
    <w:rsid w:val="00A31B00"/>
    <w:rsid w:val="00A83C85"/>
    <w:rsid w:val="00AC0ACF"/>
    <w:rsid w:val="00AF270F"/>
    <w:rsid w:val="00B27448"/>
    <w:rsid w:val="00B83FA7"/>
    <w:rsid w:val="00BB2F27"/>
    <w:rsid w:val="00BD2E0F"/>
    <w:rsid w:val="00C56B0A"/>
    <w:rsid w:val="00CA69FC"/>
    <w:rsid w:val="00CC31EE"/>
    <w:rsid w:val="00D30ADB"/>
    <w:rsid w:val="00D72D47"/>
    <w:rsid w:val="00D81984"/>
    <w:rsid w:val="00D87E7E"/>
    <w:rsid w:val="00DA3974"/>
    <w:rsid w:val="00E17177"/>
    <w:rsid w:val="00E731FD"/>
    <w:rsid w:val="00EA34CC"/>
    <w:rsid w:val="00EB0DE4"/>
    <w:rsid w:val="00ED5FD9"/>
    <w:rsid w:val="00F109D6"/>
    <w:rsid w:val="00F167DE"/>
    <w:rsid w:val="00F238E8"/>
    <w:rsid w:val="00F46DF3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41DC"/>
  <w15:docId w15:val="{A332281B-0F4D-4E40-9395-A2659F4C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Luser\Document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SQLuser</cp:lastModifiedBy>
  <cp:revision>5</cp:revision>
  <cp:lastPrinted>2014-01-06T23:49:00Z</cp:lastPrinted>
  <dcterms:created xsi:type="dcterms:W3CDTF">2016-03-08T15:46:00Z</dcterms:created>
  <dcterms:modified xsi:type="dcterms:W3CDTF">2016-03-08T18:33:00Z</dcterms:modified>
</cp:coreProperties>
</file>