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77777777" w:rsidR="00C56B0A" w:rsidRDefault="00C56B0A" w:rsidP="00C56B0A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 xml:space="preserve">Into to </w:t>
      </w:r>
      <w:r w:rsidR="00EB0DE4">
        <w:rPr>
          <w:b/>
        </w:rPr>
        <w:t>Web</w:t>
      </w:r>
      <w:r>
        <w:rPr>
          <w:b/>
        </w:rPr>
        <w:t xml:space="preserve"> Development</w:t>
      </w:r>
      <w:r>
        <w:t xml:space="preserve"> </w:t>
      </w:r>
      <w:r>
        <w:br/>
        <w:t>(Previous topic: None)</w:t>
      </w:r>
    </w:p>
    <w:p w14:paraId="26CA6537" w14:textId="77777777" w:rsidR="00445FEA" w:rsidRDefault="00445FEA" w:rsidP="00445FEA">
      <w:pPr>
        <w:pStyle w:val="ListParagraph"/>
        <w:numPr>
          <w:ilvl w:val="0"/>
          <w:numId w:val="1"/>
        </w:numPr>
        <w:spacing w:line="240" w:lineRule="auto"/>
      </w:pPr>
      <w:r>
        <w:t>Programming best practices</w:t>
      </w:r>
    </w:p>
    <w:p w14:paraId="3D99BC15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Minimize dependencies</w:t>
      </w:r>
    </w:p>
    <w:p w14:paraId="4DD147F2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Separation of concerns</w:t>
      </w:r>
    </w:p>
    <w:p w14:paraId="70C1F257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Unit tests</w:t>
      </w:r>
    </w:p>
    <w:p w14:paraId="5B7AF53B" w14:textId="77777777" w:rsidR="00445FEA" w:rsidRDefault="00445FEA" w:rsidP="005B78BE">
      <w:pPr>
        <w:pStyle w:val="ListParagraph"/>
        <w:numPr>
          <w:ilvl w:val="0"/>
          <w:numId w:val="1"/>
        </w:numPr>
        <w:spacing w:line="240" w:lineRule="auto"/>
      </w:pPr>
      <w:r>
        <w:t>System Architectures</w:t>
      </w:r>
    </w:p>
    <w:p w14:paraId="171EBB91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Three tier</w:t>
      </w:r>
    </w:p>
    <w:p w14:paraId="110E6911" w14:textId="77777777" w:rsidR="00445FEA" w:rsidRDefault="00445FEA" w:rsidP="00445FEA">
      <w:pPr>
        <w:pStyle w:val="ListParagraph"/>
        <w:numPr>
          <w:ilvl w:val="0"/>
          <w:numId w:val="1"/>
        </w:numPr>
        <w:spacing w:line="240" w:lineRule="auto"/>
      </w:pPr>
      <w:r>
        <w:t>UI Architectures</w:t>
      </w:r>
    </w:p>
    <w:p w14:paraId="70E17E46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Smart UI (Web Forms)</w:t>
      </w:r>
    </w:p>
    <w:p w14:paraId="15B6401D" w14:textId="77777777" w:rsidR="00445FEA" w:rsidRDefault="00445FEA" w:rsidP="00445FEA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Aspx</w:t>
      </w:r>
      <w:proofErr w:type="spellEnd"/>
      <w:r>
        <w:t xml:space="preserve"> (form) and </w:t>
      </w:r>
      <w:proofErr w:type="spellStart"/>
      <w:r>
        <w:t>aspx.cs</w:t>
      </w:r>
      <w:proofErr w:type="spellEnd"/>
      <w:r>
        <w:t xml:space="preserve"> (code </w:t>
      </w:r>
      <w:proofErr w:type="spellStart"/>
      <w:r>
        <w:t>behid</w:t>
      </w:r>
      <w:proofErr w:type="spellEnd"/>
      <w:r>
        <w:t>)</w:t>
      </w:r>
    </w:p>
    <w:p w14:paraId="0BC6559B" w14:textId="77777777" w:rsidR="00445FEA" w:rsidRDefault="00445FEA" w:rsidP="00445FEA">
      <w:pPr>
        <w:pStyle w:val="ListParagraph"/>
        <w:numPr>
          <w:ilvl w:val="2"/>
          <w:numId w:val="1"/>
        </w:numPr>
        <w:spacing w:line="240" w:lineRule="auto"/>
      </w:pPr>
      <w:r>
        <w:t>Identify dependencies</w:t>
      </w:r>
    </w:p>
    <w:p w14:paraId="52CED035" w14:textId="77777777" w:rsidR="00445FEA" w:rsidRDefault="00445FEA" w:rsidP="00445FEA">
      <w:pPr>
        <w:pStyle w:val="ListParagraph"/>
        <w:numPr>
          <w:ilvl w:val="2"/>
          <w:numId w:val="1"/>
        </w:numPr>
        <w:spacing w:line="240" w:lineRule="auto"/>
      </w:pPr>
      <w:r>
        <w:t>Does the pattern enforce any “best practices”?</w:t>
      </w:r>
    </w:p>
    <w:p w14:paraId="6316643B" w14:textId="77777777" w:rsidR="00EB0DE4" w:rsidRDefault="005B78BE" w:rsidP="00445FEA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  <w:r>
        <w:t>MVC</w:t>
      </w:r>
    </w:p>
    <w:p w14:paraId="6D10299C" w14:textId="77777777" w:rsidR="00912D98" w:rsidRDefault="00912D98" w:rsidP="00445FEA">
      <w:pPr>
        <w:pStyle w:val="ListParagraph"/>
        <w:numPr>
          <w:ilvl w:val="2"/>
          <w:numId w:val="1"/>
        </w:numPr>
        <w:spacing w:line="240" w:lineRule="auto"/>
      </w:pPr>
      <w:r>
        <w:t>Draw a simple block diagram</w:t>
      </w:r>
      <w:proofErr w:type="gramStart"/>
      <w:r>
        <w:t>:                        M</w:t>
      </w:r>
      <w:proofErr w:type="gramEnd"/>
      <w:r>
        <w:br/>
        <w:t xml:space="preserve">                                                                            ^  ^</w:t>
      </w:r>
      <w:r>
        <w:br/>
        <w:t xml:space="preserve">                                                                           /     \</w:t>
      </w:r>
      <w:r>
        <w:br/>
        <w:t xml:space="preserve">                                                                        V </w:t>
      </w:r>
      <w:r>
        <w:sym w:font="Wingdings" w:char="F0DF"/>
      </w:r>
      <w:r>
        <w:t xml:space="preserve">  C</w:t>
      </w:r>
    </w:p>
    <w:p w14:paraId="20194161" w14:textId="77777777" w:rsidR="00794793" w:rsidRDefault="00912D98" w:rsidP="00445FEA">
      <w:pPr>
        <w:pStyle w:val="ListParagraph"/>
        <w:numPr>
          <w:ilvl w:val="2"/>
          <w:numId w:val="1"/>
        </w:numPr>
        <w:spacing w:line="240" w:lineRule="auto"/>
      </w:pPr>
      <w:r>
        <w:t xml:space="preserve">Define: </w:t>
      </w:r>
    </w:p>
    <w:p w14:paraId="03EDFBE3" w14:textId="77777777" w:rsidR="00794793" w:rsidRDefault="00912D98" w:rsidP="00445FEA">
      <w:pPr>
        <w:pStyle w:val="ListParagraph"/>
        <w:numPr>
          <w:ilvl w:val="3"/>
          <w:numId w:val="1"/>
        </w:numPr>
        <w:spacing w:line="240" w:lineRule="auto"/>
      </w:pPr>
      <w:r>
        <w:t xml:space="preserve">Model (data), </w:t>
      </w:r>
    </w:p>
    <w:p w14:paraId="5BE4D82E" w14:textId="77777777" w:rsidR="00794793" w:rsidRDefault="00912D98" w:rsidP="00445FEA">
      <w:pPr>
        <w:pStyle w:val="ListParagraph"/>
        <w:numPr>
          <w:ilvl w:val="3"/>
          <w:numId w:val="1"/>
        </w:numPr>
        <w:spacing w:line="240" w:lineRule="auto"/>
      </w:pPr>
      <w:r>
        <w:t xml:space="preserve">View (generates HTTP response), </w:t>
      </w:r>
    </w:p>
    <w:p w14:paraId="754636B2" w14:textId="77777777" w:rsidR="00912D98" w:rsidRDefault="00794793" w:rsidP="00445FEA">
      <w:pPr>
        <w:pStyle w:val="ListParagraph"/>
        <w:numPr>
          <w:ilvl w:val="3"/>
          <w:numId w:val="1"/>
        </w:numPr>
        <w:spacing w:line="240" w:lineRule="auto"/>
      </w:pPr>
      <w:r>
        <w:t>C</w:t>
      </w:r>
      <w:r w:rsidR="00912D98">
        <w:t>ontroller (responds to HTTP request)</w:t>
      </w:r>
    </w:p>
    <w:p w14:paraId="21AD50A3" w14:textId="77777777" w:rsidR="00445FEA" w:rsidRDefault="00445FEA" w:rsidP="00F51B77">
      <w:pPr>
        <w:pStyle w:val="ListParagraph"/>
        <w:numPr>
          <w:ilvl w:val="2"/>
          <w:numId w:val="1"/>
        </w:numPr>
        <w:spacing w:line="240" w:lineRule="auto"/>
      </w:pPr>
      <w:r>
        <w:t>Embraces the statelessness of HTTP</w:t>
      </w:r>
    </w:p>
    <w:p w14:paraId="10FB4E5E" w14:textId="77777777" w:rsidR="00F51B77" w:rsidRDefault="00F51B77" w:rsidP="00F51B77">
      <w:pPr>
        <w:pStyle w:val="ListParagraph"/>
        <w:numPr>
          <w:ilvl w:val="3"/>
          <w:numId w:val="1"/>
        </w:numPr>
        <w:spacing w:line="240" w:lineRule="auto"/>
      </w:pPr>
      <w:r>
        <w:t>No false state implementation</w:t>
      </w:r>
    </w:p>
    <w:p w14:paraId="13FA14C3" w14:textId="77777777" w:rsidR="00F51B77" w:rsidRDefault="00F51B77" w:rsidP="00F51B77">
      <w:pPr>
        <w:pStyle w:val="ListParagraph"/>
        <w:numPr>
          <w:ilvl w:val="3"/>
          <w:numId w:val="1"/>
        </w:numPr>
        <w:spacing w:line="240" w:lineRule="auto"/>
      </w:pPr>
      <w:r>
        <w:t>No complicated page lifecycle (handling click events)</w:t>
      </w:r>
    </w:p>
    <w:p w14:paraId="7BFB418C" w14:textId="77777777" w:rsidR="00F51B77" w:rsidRDefault="00F51B77" w:rsidP="00F51B77">
      <w:pPr>
        <w:pStyle w:val="ListParagraph"/>
        <w:numPr>
          <w:ilvl w:val="2"/>
          <w:numId w:val="1"/>
        </w:numPr>
        <w:spacing w:line="240" w:lineRule="auto"/>
      </w:pPr>
      <w:r>
        <w:t>View gives you full control of HTML</w:t>
      </w:r>
    </w:p>
    <w:p w14:paraId="710E875A" w14:textId="77777777" w:rsidR="00CA69FC" w:rsidRDefault="00445FEA" w:rsidP="00445FEA">
      <w:pPr>
        <w:pStyle w:val="ListParagraph"/>
        <w:numPr>
          <w:ilvl w:val="0"/>
          <w:numId w:val="1"/>
        </w:numPr>
        <w:spacing w:line="240" w:lineRule="auto"/>
      </w:pPr>
      <w:r>
        <w:t>Build the MVC Movie web site</w:t>
      </w:r>
    </w:p>
    <w:p w14:paraId="556B6C53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  <w:r>
        <w:t>Identify dependencies</w:t>
      </w:r>
    </w:p>
    <w:p w14:paraId="152783E5" w14:textId="77777777" w:rsidR="00445FEA" w:rsidRDefault="00445FEA" w:rsidP="00445FEA">
      <w:pPr>
        <w:pStyle w:val="ListParagraph"/>
        <w:numPr>
          <w:ilvl w:val="1"/>
          <w:numId w:val="1"/>
        </w:numPr>
        <w:spacing w:line="240" w:lineRule="auto"/>
      </w:pPr>
    </w:p>
    <w:p w14:paraId="27FBB691" w14:textId="77777777" w:rsidR="00794793" w:rsidRDefault="00794793" w:rsidP="00794793">
      <w:pPr>
        <w:pStyle w:val="ListParagraph"/>
        <w:numPr>
          <w:ilvl w:val="0"/>
          <w:numId w:val="1"/>
        </w:numPr>
        <w:spacing w:line="240" w:lineRule="auto"/>
      </w:pPr>
      <w:r>
        <w:t>Syllabus</w:t>
      </w:r>
    </w:p>
    <w:p w14:paraId="7E97B25D" w14:textId="77777777" w:rsidR="00794793" w:rsidRDefault="00794793" w:rsidP="00794793">
      <w:pPr>
        <w:pStyle w:val="ListParagraph"/>
        <w:numPr>
          <w:ilvl w:val="0"/>
          <w:numId w:val="1"/>
        </w:numPr>
        <w:spacing w:line="240" w:lineRule="auto"/>
      </w:pPr>
      <w:r>
        <w:t>Moodle</w:t>
      </w:r>
    </w:p>
    <w:p w14:paraId="1CA283E3" w14:textId="77777777" w:rsidR="00794793" w:rsidRDefault="00CA69FC" w:rsidP="00794793">
      <w:pPr>
        <w:pStyle w:val="ListParagraph"/>
        <w:numPr>
          <w:ilvl w:val="0"/>
          <w:numId w:val="1"/>
        </w:numPr>
        <w:spacing w:line="240" w:lineRule="auto"/>
      </w:pPr>
      <w:r>
        <w:t>Term project</w:t>
      </w:r>
    </w:p>
    <w:p w14:paraId="21AA56BC" w14:textId="77777777" w:rsidR="00CA69FC" w:rsidRPr="00E62C81" w:rsidRDefault="00CA69FC" w:rsidP="00794793">
      <w:pPr>
        <w:pStyle w:val="ListParagraph"/>
        <w:numPr>
          <w:ilvl w:val="0"/>
          <w:numId w:val="1"/>
        </w:numPr>
        <w:spacing w:line="240" w:lineRule="auto"/>
      </w:pP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F51B77" w:rsidRDefault="00F51B77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F51B77" w:rsidRDefault="00F5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F51B77" w:rsidRDefault="00F51B77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F51B77" w:rsidRDefault="00F51B77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F51B77" w:rsidRDefault="00F5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77777777" w:rsidR="00F51B77" w:rsidRPr="00303242" w:rsidRDefault="00F51B77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1: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7,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9A72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2905"/>
    <w:rsid w:val="00445FEA"/>
    <w:rsid w:val="00556C32"/>
    <w:rsid w:val="005B78BE"/>
    <w:rsid w:val="00673710"/>
    <w:rsid w:val="00794793"/>
    <w:rsid w:val="007B0681"/>
    <w:rsid w:val="00912D98"/>
    <w:rsid w:val="00B83FA7"/>
    <w:rsid w:val="00C56B0A"/>
    <w:rsid w:val="00CA69FC"/>
    <w:rsid w:val="00E17177"/>
    <w:rsid w:val="00EB0DE4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18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cp:lastPrinted>2014-01-06T23:49:00Z</cp:lastPrinted>
  <dcterms:created xsi:type="dcterms:W3CDTF">2016-01-07T16:51:00Z</dcterms:created>
  <dcterms:modified xsi:type="dcterms:W3CDTF">2016-01-08T14:28:00Z</dcterms:modified>
</cp:coreProperties>
</file>