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879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73AE2848" w:rsidR="002F564E" w:rsidRPr="002F564E" w:rsidRDefault="00A31B00" w:rsidP="00BB2F27">
            <w:pPr>
              <w:spacing w:line="240" w:lineRule="auto"/>
            </w:pPr>
            <w:r>
              <w:t>Midterm</w:t>
            </w:r>
            <w:r w:rsidR="002F564E">
              <w:t xml:space="preserve">, </w:t>
            </w:r>
            <w:r w:rsidR="002F564E" w:rsidRPr="002F564E">
              <w:rPr>
                <w:color w:val="000000"/>
              </w:rPr>
              <w:t>Navigation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12CD5C28" w:rsidR="00BB2F27" w:rsidRPr="002F564E" w:rsidRDefault="002F564E" w:rsidP="00742C28">
            <w:pPr>
              <w:spacing w:line="240" w:lineRule="auto"/>
            </w:pPr>
            <w:r w:rsidRPr="00A22458">
              <w:t>Controllers and V</w:t>
            </w:r>
            <w:r w:rsidR="00BB2F27" w:rsidRPr="00A22458">
              <w:t>iews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2F4CEF2E" w:rsidR="00BB2F27" w:rsidRPr="002F564E" w:rsidRDefault="00742C28" w:rsidP="00742C28">
            <w:pPr>
              <w:spacing w:line="240" w:lineRule="auto"/>
            </w:pPr>
            <w:r>
              <w:rPr>
                <w:highlight w:val="yellow"/>
              </w:rPr>
              <w:t>Unit Testing, Publishing to Azure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5884128" w:rsidR="00BB2F27" w:rsidRPr="00BB2F27" w:rsidRDefault="00742C28" w:rsidP="00BB2F27">
            <w:pPr>
              <w:spacing w:line="240" w:lineRule="auto"/>
            </w:pPr>
            <w:r w:rsidRPr="00742C28">
              <w:t>Dependency Injection</w:t>
            </w:r>
            <w:r w:rsidR="001C29B5">
              <w:t>, Models</w:t>
            </w:r>
          </w:p>
        </w:tc>
        <w:tc>
          <w:tcPr>
            <w:tcW w:w="0" w:type="auto"/>
          </w:tcPr>
          <w:p w14:paraId="479511FD" w14:textId="052C324E" w:rsidR="00BB2F27" w:rsidRPr="002F564E" w:rsidRDefault="002F564E" w:rsidP="00BB2F27">
            <w:pPr>
              <w:spacing w:line="240" w:lineRule="auto"/>
            </w:pPr>
            <w:r w:rsidRPr="002F564E">
              <w:t>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4738700D" w:rsidR="00BB2F27" w:rsidRPr="00742C28" w:rsidRDefault="002F564E" w:rsidP="00BB2F27">
            <w:pPr>
              <w:spacing w:line="240" w:lineRule="auto"/>
            </w:pPr>
            <w:r w:rsidRPr="00742C28">
              <w:rPr>
                <w:strike/>
              </w:rPr>
              <w:t>Customizing Scaffolding</w:t>
            </w:r>
            <w:r w:rsidR="00742C28" w:rsidRPr="002F564E">
              <w:t xml:space="preserve"> </w:t>
            </w:r>
            <w:r w:rsidR="00742C28">
              <w:br/>
            </w:r>
            <w:r w:rsidR="00742C28" w:rsidRPr="002F564E">
              <w:t>Entity Framework and Scaffolding</w:t>
            </w:r>
          </w:p>
        </w:tc>
        <w:tc>
          <w:tcPr>
            <w:tcW w:w="0" w:type="auto"/>
          </w:tcPr>
          <w:p w14:paraId="51B96E63" w14:textId="72339755" w:rsidR="00BB2F27" w:rsidRPr="00BB2F27" w:rsidRDefault="002F564E" w:rsidP="002F564E">
            <w:r w:rsidRPr="00286740">
              <w:rPr>
                <w:strike/>
                <w:color w:val="000000"/>
              </w:rPr>
              <w:t>API Controllers</w:t>
            </w:r>
            <w:r>
              <w:rPr>
                <w:color w:val="000000"/>
              </w:rPr>
              <w:t xml:space="preserve">, </w:t>
            </w:r>
            <w:r w:rsidR="00742C28">
              <w:t>Authorization</w:t>
            </w:r>
            <w:r w:rsidR="00742C28">
              <w:rPr>
                <w:color w:val="000000"/>
              </w:rPr>
              <w:br/>
            </w:r>
            <w:r>
              <w:rPr>
                <w:color w:val="000000"/>
              </w:rPr>
              <w:t>Final</w:t>
            </w:r>
            <w:bookmarkStart w:id="0" w:name="_GoBack"/>
            <w:bookmarkEnd w:id="0"/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21AA56BC" w14:textId="6030682D" w:rsidR="00CA69FC" w:rsidRDefault="00E633A5" w:rsidP="00CC38D7">
      <w:pPr>
        <w:spacing w:line="240" w:lineRule="auto"/>
        <w:rPr>
          <w:u w:val="single"/>
        </w:rPr>
      </w:pPr>
      <w:r w:rsidRPr="00E633A5">
        <w:rPr>
          <w:u w:val="single"/>
        </w:rPr>
        <w:t>Intro</w:t>
      </w:r>
    </w:p>
    <w:p w14:paraId="15872FD7" w14:textId="6D2A34E8" w:rsidR="00E633A5" w:rsidRPr="00E633A5" w:rsidRDefault="00E633A5" w:rsidP="00CC38D7">
      <w:pPr>
        <w:spacing w:line="240" w:lineRule="auto"/>
      </w:pPr>
      <w:r w:rsidRPr="00E633A5">
        <w:t>Review Syllabus changes</w:t>
      </w:r>
      <w:r>
        <w:t>: schedule and grade distribution (more for term project, less for exams)</w:t>
      </w:r>
    </w:p>
    <w:sectPr w:rsidR="00E633A5" w:rsidRPr="00E633A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E998F" w14:textId="77777777" w:rsidR="00070B4D" w:rsidRDefault="00070B4D">
      <w:pPr>
        <w:spacing w:after="0" w:line="240" w:lineRule="auto"/>
      </w:pPr>
      <w:r>
        <w:separator/>
      </w:r>
    </w:p>
  </w:endnote>
  <w:endnote w:type="continuationSeparator" w:id="0">
    <w:p w14:paraId="2A7C9E6B" w14:textId="77777777" w:rsidR="00070B4D" w:rsidRDefault="00070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129A9" w14:textId="77777777" w:rsidR="00070B4D" w:rsidRDefault="00070B4D">
      <w:pPr>
        <w:spacing w:after="0" w:line="240" w:lineRule="auto"/>
      </w:pPr>
      <w:r>
        <w:separator/>
      </w:r>
    </w:p>
  </w:footnote>
  <w:footnote w:type="continuationSeparator" w:id="0">
    <w:p w14:paraId="41BF564F" w14:textId="77777777" w:rsidR="00070B4D" w:rsidRDefault="00070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41F661DA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742C28">
      <w:rPr>
        <w:b/>
        <w:sz w:val="24"/>
        <w:szCs w:val="24"/>
      </w:rPr>
      <w:t>Thursday, January 26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80B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6FAF"/>
    <w:multiLevelType w:val="hybridMultilevel"/>
    <w:tmpl w:val="CCCEB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7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E17E8"/>
    <w:multiLevelType w:val="hybridMultilevel"/>
    <w:tmpl w:val="8CA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7"/>
  </w:num>
  <w:num w:numId="12">
    <w:abstractNumId w:val="16"/>
  </w:num>
  <w:num w:numId="13">
    <w:abstractNumId w:val="11"/>
  </w:num>
  <w:num w:numId="14">
    <w:abstractNumId w:val="13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B4D"/>
    <w:rsid w:val="0008553D"/>
    <w:rsid w:val="000E0941"/>
    <w:rsid w:val="00172A27"/>
    <w:rsid w:val="001C29B5"/>
    <w:rsid w:val="001E2F16"/>
    <w:rsid w:val="00260149"/>
    <w:rsid w:val="00286740"/>
    <w:rsid w:val="002D6BD4"/>
    <w:rsid w:val="002F564E"/>
    <w:rsid w:val="00301E7A"/>
    <w:rsid w:val="00306A3C"/>
    <w:rsid w:val="00372905"/>
    <w:rsid w:val="00374BEC"/>
    <w:rsid w:val="003B4709"/>
    <w:rsid w:val="003B6507"/>
    <w:rsid w:val="003C0AC0"/>
    <w:rsid w:val="003E435E"/>
    <w:rsid w:val="00445FEA"/>
    <w:rsid w:val="00473B07"/>
    <w:rsid w:val="005501E1"/>
    <w:rsid w:val="005543EA"/>
    <w:rsid w:val="00556C32"/>
    <w:rsid w:val="005B78BE"/>
    <w:rsid w:val="0064467E"/>
    <w:rsid w:val="00670631"/>
    <w:rsid w:val="00673710"/>
    <w:rsid w:val="00724AFF"/>
    <w:rsid w:val="00742C28"/>
    <w:rsid w:val="00794793"/>
    <w:rsid w:val="007B0681"/>
    <w:rsid w:val="0082164D"/>
    <w:rsid w:val="00886905"/>
    <w:rsid w:val="008A5F81"/>
    <w:rsid w:val="008A74A1"/>
    <w:rsid w:val="008F75B9"/>
    <w:rsid w:val="00912D98"/>
    <w:rsid w:val="009B19DD"/>
    <w:rsid w:val="00A22458"/>
    <w:rsid w:val="00A31B00"/>
    <w:rsid w:val="00A509C8"/>
    <w:rsid w:val="00A54604"/>
    <w:rsid w:val="00A96DBA"/>
    <w:rsid w:val="00B200C4"/>
    <w:rsid w:val="00B475D4"/>
    <w:rsid w:val="00B83FA7"/>
    <w:rsid w:val="00BB2F27"/>
    <w:rsid w:val="00C56B0A"/>
    <w:rsid w:val="00C934FB"/>
    <w:rsid w:val="00CA69FC"/>
    <w:rsid w:val="00CC0131"/>
    <w:rsid w:val="00CC38D7"/>
    <w:rsid w:val="00D10F5A"/>
    <w:rsid w:val="00D16DA1"/>
    <w:rsid w:val="00D21CB9"/>
    <w:rsid w:val="00D53B73"/>
    <w:rsid w:val="00D72D47"/>
    <w:rsid w:val="00DA5C2E"/>
    <w:rsid w:val="00E17177"/>
    <w:rsid w:val="00E57C1C"/>
    <w:rsid w:val="00E633A5"/>
    <w:rsid w:val="00E91F9B"/>
    <w:rsid w:val="00EB0DE4"/>
    <w:rsid w:val="00EC2801"/>
    <w:rsid w:val="00ED42E6"/>
    <w:rsid w:val="00F31386"/>
    <w:rsid w:val="00F51B77"/>
    <w:rsid w:val="00F53C12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</TotalTime>
  <Pages>1</Pages>
  <Words>59</Words>
  <Characters>340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2014-01-06T23:49:00Z</cp:lastPrinted>
  <dcterms:created xsi:type="dcterms:W3CDTF">2017-01-25T03:56:00Z</dcterms:created>
  <dcterms:modified xsi:type="dcterms:W3CDTF">2017-01-25T04:15:00Z</dcterms:modified>
</cp:coreProperties>
</file>